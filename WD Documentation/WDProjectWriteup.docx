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5688E" w14:textId="77777777" w:rsidR="00902D81" w:rsidRPr="00406F4E" w:rsidRDefault="00E37A49" w:rsidP="00902D81">
      <w:pPr>
        <w:pStyle w:val="Title"/>
        <w:rPr>
          <w:sz w:val="36"/>
          <w:szCs w:val="36"/>
          <w:u w:val="single"/>
        </w:rPr>
      </w:pPr>
      <w:r w:rsidRPr="00406F4E">
        <w:rPr>
          <w:sz w:val="36"/>
          <w:szCs w:val="36"/>
          <w:u w:val="single"/>
        </w:rPr>
        <w:t>BLOG</w:t>
      </w:r>
      <w:r w:rsidR="00902D81" w:rsidRPr="00406F4E">
        <w:rPr>
          <w:sz w:val="36"/>
          <w:szCs w:val="36"/>
          <w:u w:val="single"/>
        </w:rPr>
        <w:t xml:space="preserve"> </w:t>
      </w:r>
    </w:p>
    <w:p w14:paraId="616BF03D" w14:textId="64C16F19" w:rsidR="00902D81" w:rsidRPr="00902D81" w:rsidRDefault="00406F4E" w:rsidP="00406F4E">
      <w:pPr>
        <w:pStyle w:val="Title"/>
        <w:tabs>
          <w:tab w:val="left" w:pos="1280"/>
          <w:tab w:val="center" w:pos="4680"/>
        </w:tabs>
        <w:jc w:val="left"/>
      </w:pPr>
      <w:r>
        <w:tab/>
      </w:r>
      <w:r>
        <w:tab/>
        <w:t>(</w:t>
      </w:r>
      <w:r w:rsidR="00902D81">
        <w:t>MINI PROJECT</w:t>
      </w:r>
      <w:r>
        <w:t>)</w:t>
      </w:r>
    </w:p>
    <w:p w14:paraId="5E2CB1D0" w14:textId="4A8F98C6" w:rsidR="00E37A49" w:rsidRPr="00874AA1" w:rsidRDefault="00E37A49" w:rsidP="00874AA1">
      <w:pPr>
        <w:pStyle w:val="Heading1"/>
      </w:pPr>
      <w:r>
        <w:t>Project Domain:</w:t>
      </w:r>
    </w:p>
    <w:p w14:paraId="456EA16A" w14:textId="7BE35F45" w:rsidR="001E3ADA" w:rsidRPr="00902D81" w:rsidRDefault="00E37A49" w:rsidP="00E37A49">
      <w:pPr>
        <w:pStyle w:val="ListBullet"/>
        <w:numPr>
          <w:ilvl w:val="0"/>
          <w:numId w:val="0"/>
        </w:numPr>
        <w:rPr>
          <w:sz w:val="24"/>
        </w:rPr>
      </w:pPr>
      <w:r w:rsidRPr="00902D81">
        <w:rPr>
          <w:sz w:val="24"/>
        </w:rPr>
        <w:t>Social Media</w:t>
      </w:r>
    </w:p>
    <w:p w14:paraId="056B9CB1" w14:textId="27B98B03" w:rsidR="00563FE4" w:rsidRPr="00874AA1" w:rsidRDefault="00E37A49" w:rsidP="00874AA1">
      <w:pPr>
        <w:pStyle w:val="Heading1"/>
      </w:pPr>
      <w:r>
        <w:t>Problem Statement:</w:t>
      </w:r>
    </w:p>
    <w:p w14:paraId="7DEAD1F3" w14:textId="6BA76869" w:rsidR="001E3ADA" w:rsidRPr="00902D81" w:rsidRDefault="00E37A49" w:rsidP="00E37A49">
      <w:pPr>
        <w:pStyle w:val="ListBullet"/>
        <w:numPr>
          <w:ilvl w:val="0"/>
          <w:numId w:val="0"/>
        </w:numPr>
        <w:rPr>
          <w:sz w:val="24"/>
        </w:rPr>
      </w:pPr>
      <w:r w:rsidRPr="00902D81">
        <w:rPr>
          <w:sz w:val="24"/>
        </w:rPr>
        <w:t>To provide a platform for the students which will help them keep a track of their timeline. It will be exclusive to the students of V.I.I.T.</w:t>
      </w:r>
    </w:p>
    <w:p w14:paraId="1A8A4E06" w14:textId="77777777" w:rsidR="00E37A49" w:rsidRPr="00874AA1" w:rsidRDefault="00E37A49" w:rsidP="00E37A49">
      <w:pPr>
        <w:pStyle w:val="Heading1"/>
      </w:pPr>
      <w:r>
        <w:t>Project Description:</w:t>
      </w:r>
    </w:p>
    <w:p w14:paraId="46DFF520" w14:textId="77777777" w:rsidR="00E37A49" w:rsidRPr="00874AA1" w:rsidRDefault="00E37A49" w:rsidP="00E37A49">
      <w:r>
        <w:t>After signing up or logging in the user( student) will be redirected to an interface which allows the user to post, edit &amp; view content uploaded by them or other users.</w:t>
      </w:r>
    </w:p>
    <w:p w14:paraId="34856052" w14:textId="0D967740" w:rsidR="00563FE4" w:rsidRPr="00874AA1" w:rsidRDefault="00902D81" w:rsidP="00874AA1">
      <w:pPr>
        <w:pStyle w:val="Heading1"/>
      </w:pPr>
      <w:r>
        <w:t>Technology used:</w:t>
      </w:r>
    </w:p>
    <w:p w14:paraId="5AF46AD1" w14:textId="6C25C24D" w:rsidR="00563FE4" w:rsidRDefault="00902D81" w:rsidP="00902D81">
      <w:pPr>
        <w:pStyle w:val="Normal-Indented"/>
        <w:numPr>
          <w:ilvl w:val="0"/>
          <w:numId w:val="5"/>
        </w:numPr>
      </w:pPr>
      <w:r>
        <w:t>HTML</w:t>
      </w:r>
    </w:p>
    <w:p w14:paraId="7F9BF303" w14:textId="6F80353B" w:rsidR="00902D81" w:rsidRDefault="00902D81" w:rsidP="00902D81">
      <w:pPr>
        <w:pStyle w:val="Normal-Indented"/>
        <w:numPr>
          <w:ilvl w:val="0"/>
          <w:numId w:val="5"/>
        </w:numPr>
      </w:pPr>
      <w:r>
        <w:t>CSS</w:t>
      </w:r>
    </w:p>
    <w:p w14:paraId="427B5E71" w14:textId="305D41F7" w:rsidR="00B079DF" w:rsidRPr="00874AA1" w:rsidRDefault="00902D81" w:rsidP="00B079DF">
      <w:pPr>
        <w:pStyle w:val="Normal-Indented"/>
        <w:numPr>
          <w:ilvl w:val="0"/>
          <w:numId w:val="5"/>
        </w:numPr>
      </w:pPr>
      <w:r>
        <w:t>JSP</w:t>
      </w:r>
    </w:p>
    <w:p w14:paraId="6DB2CCDC" w14:textId="5371670A" w:rsidR="00563FE4" w:rsidRPr="00874AA1" w:rsidRDefault="00902D81" w:rsidP="00874AA1">
      <w:pPr>
        <w:pStyle w:val="Heading1"/>
      </w:pPr>
      <w:r>
        <w:t>Platform:</w:t>
      </w:r>
    </w:p>
    <w:p w14:paraId="7F69F434" w14:textId="61E73572" w:rsidR="00563FE4" w:rsidRPr="00874AA1" w:rsidRDefault="00902D81" w:rsidP="00874AA1">
      <w:r>
        <w:t>Ubuntu</w:t>
      </w:r>
    </w:p>
    <w:p w14:paraId="48D72AC2" w14:textId="63A47CCF" w:rsidR="00902D81" w:rsidRDefault="00902D81" w:rsidP="00FC23AE">
      <w:pPr>
        <w:pStyle w:val="Heading1"/>
      </w:pPr>
      <w:r>
        <w:t>Group Members:</w:t>
      </w:r>
      <w:bookmarkStart w:id="0" w:name="_GoBack"/>
      <w:bookmarkEnd w:id="0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3196"/>
        <w:gridCol w:w="2158"/>
        <w:gridCol w:w="2158"/>
      </w:tblGrid>
      <w:tr w:rsidR="00B079DF" w14:paraId="1D772486" w14:textId="77777777" w:rsidTr="00B079DF">
        <w:tc>
          <w:tcPr>
            <w:tcW w:w="1118" w:type="dxa"/>
          </w:tcPr>
          <w:p w14:paraId="7A3EE34C" w14:textId="21C18D1B" w:rsidR="00B079DF" w:rsidRPr="00B079DF" w:rsidRDefault="00B079DF" w:rsidP="00B079DF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B079DF">
              <w:rPr>
                <w:b/>
                <w:bCs/>
                <w:sz w:val="28"/>
                <w:szCs w:val="28"/>
              </w:rPr>
              <w:t>Sr No.</w:t>
            </w:r>
          </w:p>
        </w:tc>
        <w:tc>
          <w:tcPr>
            <w:tcW w:w="3196" w:type="dxa"/>
          </w:tcPr>
          <w:p w14:paraId="59A2E1C7" w14:textId="385A708E" w:rsidR="00B079DF" w:rsidRPr="00B079DF" w:rsidRDefault="00B079DF" w:rsidP="00B079DF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B079DF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158" w:type="dxa"/>
          </w:tcPr>
          <w:p w14:paraId="58BC8335" w14:textId="27DB0F46" w:rsidR="00B079DF" w:rsidRPr="00B079DF" w:rsidRDefault="00B079DF" w:rsidP="00B079DF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B079DF">
              <w:rPr>
                <w:b/>
                <w:bCs/>
                <w:sz w:val="28"/>
                <w:szCs w:val="28"/>
              </w:rPr>
              <w:t>Gr No.</w:t>
            </w:r>
          </w:p>
        </w:tc>
        <w:tc>
          <w:tcPr>
            <w:tcW w:w="2158" w:type="dxa"/>
          </w:tcPr>
          <w:p w14:paraId="53026204" w14:textId="2CDE80AE" w:rsidR="00B079DF" w:rsidRPr="00B079DF" w:rsidRDefault="00B079DF" w:rsidP="00B079DF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B079DF">
              <w:rPr>
                <w:b/>
                <w:bCs/>
                <w:sz w:val="28"/>
                <w:szCs w:val="28"/>
              </w:rPr>
              <w:t>Roll No.</w:t>
            </w:r>
          </w:p>
        </w:tc>
      </w:tr>
      <w:tr w:rsidR="00B079DF" w14:paraId="314EBCCF" w14:textId="77777777" w:rsidTr="00B079DF">
        <w:tc>
          <w:tcPr>
            <w:tcW w:w="1118" w:type="dxa"/>
          </w:tcPr>
          <w:p w14:paraId="62313BA7" w14:textId="4A2621E8" w:rsidR="00B079DF" w:rsidRDefault="00FC23AE" w:rsidP="00FC23AE">
            <w:pPr>
              <w:pStyle w:val="ListParagraph"/>
              <w:ind w:left="0"/>
              <w:jc w:val="center"/>
            </w:pPr>
            <w:r>
              <w:t>1.</w:t>
            </w:r>
          </w:p>
        </w:tc>
        <w:tc>
          <w:tcPr>
            <w:tcW w:w="3196" w:type="dxa"/>
          </w:tcPr>
          <w:p w14:paraId="15CA56C7" w14:textId="7381ABB1" w:rsidR="00FC23AE" w:rsidRDefault="00FC23AE" w:rsidP="00FC23AE">
            <w:pPr>
              <w:pStyle w:val="ListParagraph"/>
              <w:ind w:left="0"/>
              <w:jc w:val="center"/>
            </w:pPr>
            <w:r>
              <w:t>Amruta Gurav</w:t>
            </w:r>
          </w:p>
        </w:tc>
        <w:tc>
          <w:tcPr>
            <w:tcW w:w="2158" w:type="dxa"/>
          </w:tcPr>
          <w:p w14:paraId="0E6FD35B" w14:textId="1BCDE960" w:rsidR="00B079DF" w:rsidRDefault="00FC23AE" w:rsidP="00FC23AE">
            <w:pPr>
              <w:pStyle w:val="ListParagraph"/>
              <w:ind w:left="0"/>
              <w:jc w:val="center"/>
            </w:pPr>
            <w:r>
              <w:t>17u179</w:t>
            </w:r>
          </w:p>
        </w:tc>
        <w:tc>
          <w:tcPr>
            <w:tcW w:w="2158" w:type="dxa"/>
          </w:tcPr>
          <w:p w14:paraId="730C1356" w14:textId="404F8767" w:rsidR="00B079DF" w:rsidRDefault="00FC23AE" w:rsidP="00FC23AE">
            <w:pPr>
              <w:pStyle w:val="ListParagraph"/>
              <w:ind w:left="0"/>
              <w:jc w:val="center"/>
            </w:pPr>
            <w:r>
              <w:t>321009</w:t>
            </w:r>
          </w:p>
        </w:tc>
      </w:tr>
      <w:tr w:rsidR="00B079DF" w14:paraId="406BC653" w14:textId="77777777" w:rsidTr="00B079DF">
        <w:tc>
          <w:tcPr>
            <w:tcW w:w="1118" w:type="dxa"/>
          </w:tcPr>
          <w:p w14:paraId="7EC0DFD3" w14:textId="5D8B7576" w:rsidR="00B079DF" w:rsidRDefault="00FC23AE" w:rsidP="00FC23AE">
            <w:pPr>
              <w:pStyle w:val="ListParagraph"/>
              <w:ind w:left="0"/>
              <w:jc w:val="center"/>
            </w:pPr>
            <w:r>
              <w:t>2.</w:t>
            </w:r>
          </w:p>
        </w:tc>
        <w:tc>
          <w:tcPr>
            <w:tcW w:w="3196" w:type="dxa"/>
          </w:tcPr>
          <w:p w14:paraId="485795DE" w14:textId="66B8C7B6" w:rsidR="00B079DF" w:rsidRDefault="00FC23AE" w:rsidP="00FC23AE">
            <w:pPr>
              <w:pStyle w:val="ListParagraph"/>
              <w:ind w:left="0"/>
              <w:jc w:val="center"/>
            </w:pPr>
            <w:r>
              <w:t>Ashutosh Agarwal</w:t>
            </w:r>
          </w:p>
        </w:tc>
        <w:tc>
          <w:tcPr>
            <w:tcW w:w="2158" w:type="dxa"/>
          </w:tcPr>
          <w:p w14:paraId="631D34FF" w14:textId="76DBF63F" w:rsidR="00B079DF" w:rsidRDefault="00FC23AE" w:rsidP="00FC23AE">
            <w:pPr>
              <w:pStyle w:val="ListParagraph"/>
              <w:ind w:left="0"/>
              <w:jc w:val="center"/>
            </w:pPr>
            <w:r>
              <w:t>17u580</w:t>
            </w:r>
          </w:p>
        </w:tc>
        <w:tc>
          <w:tcPr>
            <w:tcW w:w="2158" w:type="dxa"/>
          </w:tcPr>
          <w:p w14:paraId="7287022F" w14:textId="0F834786" w:rsidR="00B079DF" w:rsidRDefault="00FC23AE" w:rsidP="00FC23AE">
            <w:pPr>
              <w:pStyle w:val="ListParagraph"/>
              <w:ind w:left="0"/>
              <w:jc w:val="center"/>
            </w:pPr>
            <w:r>
              <w:t>321013</w:t>
            </w:r>
          </w:p>
        </w:tc>
      </w:tr>
      <w:tr w:rsidR="00B079DF" w14:paraId="413577E8" w14:textId="77777777" w:rsidTr="00B079DF">
        <w:tc>
          <w:tcPr>
            <w:tcW w:w="1118" w:type="dxa"/>
          </w:tcPr>
          <w:p w14:paraId="01A444BC" w14:textId="1A08C572" w:rsidR="00B079DF" w:rsidRDefault="00FC23AE" w:rsidP="00FC23AE">
            <w:pPr>
              <w:pStyle w:val="ListParagraph"/>
              <w:ind w:left="0"/>
              <w:jc w:val="center"/>
            </w:pPr>
            <w:r>
              <w:t>3.</w:t>
            </w:r>
          </w:p>
        </w:tc>
        <w:tc>
          <w:tcPr>
            <w:tcW w:w="3196" w:type="dxa"/>
          </w:tcPr>
          <w:p w14:paraId="15ED86F6" w14:textId="133B65CA" w:rsidR="00B079DF" w:rsidRDefault="00FC23AE" w:rsidP="00FC23AE">
            <w:pPr>
              <w:pStyle w:val="ListParagraph"/>
              <w:ind w:left="0"/>
              <w:jc w:val="center"/>
            </w:pPr>
            <w:r>
              <w:t>Asmita Hanchate</w:t>
            </w:r>
          </w:p>
        </w:tc>
        <w:tc>
          <w:tcPr>
            <w:tcW w:w="2158" w:type="dxa"/>
          </w:tcPr>
          <w:p w14:paraId="545F5AB7" w14:textId="637BB202" w:rsidR="00B079DF" w:rsidRDefault="00FC23AE" w:rsidP="00FC23AE">
            <w:pPr>
              <w:pStyle w:val="ListParagraph"/>
              <w:ind w:left="0"/>
              <w:jc w:val="center"/>
            </w:pPr>
            <w:r>
              <w:t>17u617</w:t>
            </w:r>
          </w:p>
        </w:tc>
        <w:tc>
          <w:tcPr>
            <w:tcW w:w="2158" w:type="dxa"/>
          </w:tcPr>
          <w:p w14:paraId="69281188" w14:textId="2354AB77" w:rsidR="00B079DF" w:rsidRDefault="00FC23AE" w:rsidP="00FC23AE">
            <w:pPr>
              <w:pStyle w:val="ListParagraph"/>
              <w:ind w:left="0"/>
              <w:jc w:val="center"/>
            </w:pPr>
            <w:r>
              <w:t>321014</w:t>
            </w:r>
          </w:p>
        </w:tc>
      </w:tr>
      <w:tr w:rsidR="00B079DF" w14:paraId="69AA6929" w14:textId="77777777" w:rsidTr="00B079DF">
        <w:tc>
          <w:tcPr>
            <w:tcW w:w="1118" w:type="dxa"/>
          </w:tcPr>
          <w:p w14:paraId="3B45CF88" w14:textId="06FC59AC" w:rsidR="00B079DF" w:rsidRDefault="00FC23AE" w:rsidP="00FC23AE">
            <w:pPr>
              <w:pStyle w:val="ListParagraph"/>
              <w:ind w:left="0"/>
              <w:jc w:val="center"/>
            </w:pPr>
            <w:r>
              <w:t>4.</w:t>
            </w:r>
          </w:p>
        </w:tc>
        <w:tc>
          <w:tcPr>
            <w:tcW w:w="3196" w:type="dxa"/>
          </w:tcPr>
          <w:p w14:paraId="00375C7E" w14:textId="65EEEA71" w:rsidR="00B079DF" w:rsidRDefault="00FC23AE" w:rsidP="00FC23AE">
            <w:pPr>
              <w:pStyle w:val="ListParagraph"/>
              <w:ind w:left="0"/>
              <w:jc w:val="center"/>
            </w:pPr>
            <w:r>
              <w:t>Dakshita Jena</w:t>
            </w:r>
          </w:p>
        </w:tc>
        <w:tc>
          <w:tcPr>
            <w:tcW w:w="2158" w:type="dxa"/>
          </w:tcPr>
          <w:p w14:paraId="66E3F735" w14:textId="176125D7" w:rsidR="00B079DF" w:rsidRDefault="00FC23AE" w:rsidP="00FC23AE">
            <w:pPr>
              <w:pStyle w:val="ListParagraph"/>
              <w:ind w:left="0"/>
              <w:jc w:val="center"/>
            </w:pPr>
            <w:r>
              <w:t>17u053</w:t>
            </w:r>
          </w:p>
        </w:tc>
        <w:tc>
          <w:tcPr>
            <w:tcW w:w="2158" w:type="dxa"/>
          </w:tcPr>
          <w:p w14:paraId="528F9741" w14:textId="73A76899" w:rsidR="00B079DF" w:rsidRDefault="00FC23AE" w:rsidP="00FC23AE">
            <w:pPr>
              <w:pStyle w:val="ListParagraph"/>
              <w:ind w:left="0"/>
              <w:jc w:val="center"/>
            </w:pPr>
            <w:r>
              <w:t>321019</w:t>
            </w:r>
          </w:p>
        </w:tc>
      </w:tr>
      <w:tr w:rsidR="00B079DF" w14:paraId="0984B200" w14:textId="77777777" w:rsidTr="00B079DF">
        <w:tc>
          <w:tcPr>
            <w:tcW w:w="1118" w:type="dxa"/>
          </w:tcPr>
          <w:p w14:paraId="49912DD9" w14:textId="29F06917" w:rsidR="00B079DF" w:rsidRDefault="00FC23AE" w:rsidP="00FC23AE">
            <w:pPr>
              <w:pStyle w:val="ListParagraph"/>
              <w:ind w:left="0"/>
              <w:jc w:val="center"/>
            </w:pPr>
            <w:r>
              <w:t>5.</w:t>
            </w:r>
          </w:p>
        </w:tc>
        <w:tc>
          <w:tcPr>
            <w:tcW w:w="3196" w:type="dxa"/>
          </w:tcPr>
          <w:p w14:paraId="6198C382" w14:textId="60663894" w:rsidR="00B079DF" w:rsidRDefault="00FC23AE" w:rsidP="00FC23AE">
            <w:pPr>
              <w:pStyle w:val="ListParagraph"/>
              <w:ind w:left="0"/>
              <w:jc w:val="center"/>
            </w:pPr>
            <w:r>
              <w:t>Rahul Jha</w:t>
            </w:r>
          </w:p>
        </w:tc>
        <w:tc>
          <w:tcPr>
            <w:tcW w:w="2158" w:type="dxa"/>
          </w:tcPr>
          <w:p w14:paraId="3C913EB9" w14:textId="0595AA24" w:rsidR="00B079DF" w:rsidRDefault="00FC23AE" w:rsidP="00FC23AE">
            <w:pPr>
              <w:pStyle w:val="ListParagraph"/>
              <w:ind w:left="0"/>
              <w:jc w:val="center"/>
            </w:pPr>
            <w:r>
              <w:t>17u652</w:t>
            </w:r>
          </w:p>
        </w:tc>
        <w:tc>
          <w:tcPr>
            <w:tcW w:w="2158" w:type="dxa"/>
          </w:tcPr>
          <w:p w14:paraId="2B2019A6" w14:textId="545C0314" w:rsidR="00B079DF" w:rsidRDefault="00FC23AE" w:rsidP="00FC23AE">
            <w:pPr>
              <w:pStyle w:val="ListParagraph"/>
              <w:ind w:left="0"/>
              <w:jc w:val="center"/>
            </w:pPr>
            <w:r>
              <w:t>321052</w:t>
            </w:r>
          </w:p>
        </w:tc>
      </w:tr>
    </w:tbl>
    <w:p w14:paraId="2F156EAA" w14:textId="77777777" w:rsidR="00B079DF" w:rsidRPr="00874AA1" w:rsidRDefault="00B079DF" w:rsidP="00B079DF">
      <w:pPr>
        <w:pStyle w:val="ListParagraph"/>
      </w:pPr>
    </w:p>
    <w:sectPr w:rsidR="00B079DF" w:rsidRPr="00874AA1" w:rsidSect="00874AA1">
      <w:headerReference w:type="default" r:id="rId10"/>
      <w:pgSz w:w="12240" w:h="15840"/>
      <w:pgMar w:top="1152" w:right="1440" w:bottom="1152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7CECC3" w14:textId="77777777" w:rsidR="007F6801" w:rsidRDefault="007F6801" w:rsidP="00524988">
      <w:pPr>
        <w:spacing w:after="0" w:line="240" w:lineRule="auto"/>
      </w:pPr>
      <w:r>
        <w:separator/>
      </w:r>
    </w:p>
  </w:endnote>
  <w:endnote w:type="continuationSeparator" w:id="0">
    <w:p w14:paraId="23FCCB70" w14:textId="77777777" w:rsidR="007F6801" w:rsidRDefault="007F6801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952C49" w14:textId="77777777" w:rsidR="007F6801" w:rsidRDefault="007F6801" w:rsidP="00524988">
      <w:pPr>
        <w:spacing w:after="0" w:line="240" w:lineRule="auto"/>
      </w:pPr>
      <w:r>
        <w:separator/>
      </w:r>
    </w:p>
  </w:footnote>
  <w:footnote w:type="continuationSeparator" w:id="0">
    <w:p w14:paraId="22C166D7" w14:textId="77777777" w:rsidR="007F6801" w:rsidRDefault="007F6801" w:rsidP="005249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91FF0C" w14:textId="0F924EC2" w:rsidR="00902D81" w:rsidRDefault="00902D81">
    <w:pPr>
      <w:pStyle w:val="Header"/>
    </w:pPr>
    <w:r>
      <w:rPr>
        <w:noProof/>
        <w:bdr w:val="none" w:sz="0" w:space="0" w:color="auto" w:frame="1"/>
      </w:rPr>
      <w:drawing>
        <wp:anchor distT="0" distB="0" distL="114300" distR="114300" simplePos="0" relativeHeight="251658240" behindDoc="0" locked="0" layoutInCell="1" allowOverlap="1" wp14:anchorId="6A35AE3C" wp14:editId="7916190F">
          <wp:simplePos x="0" y="0"/>
          <wp:positionH relativeFrom="column">
            <wp:posOffset>-793750</wp:posOffset>
          </wp:positionH>
          <wp:positionV relativeFrom="paragraph">
            <wp:posOffset>-289560</wp:posOffset>
          </wp:positionV>
          <wp:extent cx="660400" cy="65405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654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Branch : Computer Engineering</w:t>
    </w:r>
    <w:r w:rsidR="00406F4E">
      <w:t xml:space="preserve">   </w:t>
    </w:r>
    <w:r>
      <w:tab/>
      <w:t>Subject : WD    Class</w:t>
    </w:r>
    <w:r w:rsidR="00406F4E">
      <w:t xml:space="preserve"> </w:t>
    </w:r>
    <w:r>
      <w:t>: TY</w:t>
    </w:r>
    <w:r w:rsidR="00406F4E">
      <w:t xml:space="preserve">   Academic Year : 2019-20  Div : 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5D8FD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91274D"/>
    <w:multiLevelType w:val="hybridMultilevel"/>
    <w:tmpl w:val="54F83F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30C10"/>
    <w:multiLevelType w:val="hybridMultilevel"/>
    <w:tmpl w:val="DCEAAB6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172B20"/>
    <w:multiLevelType w:val="hybridMultilevel"/>
    <w:tmpl w:val="54F83F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940938"/>
    <w:multiLevelType w:val="hybridMultilevel"/>
    <w:tmpl w:val="C204BE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4C2331"/>
    <w:multiLevelType w:val="hybridMultilevel"/>
    <w:tmpl w:val="A26807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79F5D97"/>
    <w:multiLevelType w:val="hybridMultilevel"/>
    <w:tmpl w:val="8C88A1E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0"/>
  </w:num>
  <w:num w:numId="5">
    <w:abstractNumId w:val="7"/>
  </w:num>
  <w:num w:numId="6">
    <w:abstractNumId w:val="6"/>
  </w:num>
  <w:num w:numId="7">
    <w:abstractNumId w:val="8"/>
  </w:num>
  <w:num w:numId="8">
    <w:abstractNumId w:val="2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49"/>
    <w:rsid w:val="00044941"/>
    <w:rsid w:val="00076856"/>
    <w:rsid w:val="00097C80"/>
    <w:rsid w:val="00151A42"/>
    <w:rsid w:val="001E3ADA"/>
    <w:rsid w:val="002261A4"/>
    <w:rsid w:val="002F1EA7"/>
    <w:rsid w:val="003169C1"/>
    <w:rsid w:val="00406F4E"/>
    <w:rsid w:val="00432A3E"/>
    <w:rsid w:val="00481FAD"/>
    <w:rsid w:val="00483FFD"/>
    <w:rsid w:val="005244D5"/>
    <w:rsid w:val="00524988"/>
    <w:rsid w:val="00563FE4"/>
    <w:rsid w:val="005733DE"/>
    <w:rsid w:val="00575138"/>
    <w:rsid w:val="00575C9D"/>
    <w:rsid w:val="005854E9"/>
    <w:rsid w:val="00635D86"/>
    <w:rsid w:val="00783197"/>
    <w:rsid w:val="007F6801"/>
    <w:rsid w:val="00874AA1"/>
    <w:rsid w:val="00902D81"/>
    <w:rsid w:val="00B079DF"/>
    <w:rsid w:val="00E37A49"/>
    <w:rsid w:val="00FA6F20"/>
    <w:rsid w:val="00FC23AE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F91701"/>
  <w15:chartTrackingRefBased/>
  <w15:docId w15:val="{94C2BED2-EB09-4DED-BC93-4B17CA27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74AA1"/>
  </w:style>
  <w:style w:type="paragraph" w:styleId="Heading1">
    <w:name w:val="heading 1"/>
    <w:basedOn w:val="Normal"/>
    <w:link w:val="Heading1Char"/>
    <w:uiPriority w:val="9"/>
    <w:qFormat/>
    <w:rsid w:val="00874AA1"/>
    <w:pPr>
      <w:keepNext/>
      <w:keepLines/>
      <w:contextualSpacing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874AA1"/>
    <w:pPr>
      <w:contextualSpacing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874AA1"/>
    <w:pPr>
      <w:contextualSpacing/>
      <w:outlineLvl w:val="2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1"/>
    <w:rsid w:val="00874AA1"/>
    <w:pPr>
      <w:numPr>
        <w:numId w:val="4"/>
      </w:numPr>
      <w:ind w:left="720"/>
      <w:contextualSpacing/>
    </w:pPr>
    <w:rPr>
      <w:sz w:val="22"/>
    </w:rPr>
  </w:style>
  <w:style w:type="paragraph" w:styleId="Title">
    <w:name w:val="Title"/>
    <w:basedOn w:val="Normal"/>
    <w:next w:val="Normal"/>
    <w:link w:val="TitleChar"/>
    <w:uiPriority w:val="1"/>
    <w:qFormat/>
    <w:rsid w:val="00874AA1"/>
    <w:pPr>
      <w:spacing w:after="600" w:line="360" w:lineRule="auto"/>
      <w:contextualSpacing/>
      <w:jc w:val="center"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74AA1"/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4AA1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4AA1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4AA1"/>
    <w:rPr>
      <w:rFonts w:eastAsiaTheme="majorEastAsia" w:cstheme="majorBidi"/>
      <w:b/>
      <w:i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AA1"/>
  </w:style>
  <w:style w:type="paragraph" w:styleId="Footer">
    <w:name w:val="footer"/>
    <w:basedOn w:val="Normal"/>
    <w:link w:val="Foot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AA1"/>
  </w:style>
  <w:style w:type="character" w:styleId="PlaceholderText">
    <w:name w:val="Placeholder Text"/>
    <w:basedOn w:val="DefaultParagraphFont"/>
    <w:uiPriority w:val="99"/>
    <w:semiHidden/>
    <w:rsid w:val="00874AA1"/>
    <w:rPr>
      <w:color w:val="808080"/>
    </w:rPr>
  </w:style>
  <w:style w:type="paragraph" w:customStyle="1" w:styleId="Normal-Indented">
    <w:name w:val="Normal - Indented"/>
    <w:basedOn w:val="Normal"/>
    <w:uiPriority w:val="12"/>
    <w:qFormat/>
    <w:rsid w:val="00874AA1"/>
    <w:pPr>
      <w:ind w:left="720"/>
      <w:contextualSpacing/>
    </w:pPr>
  </w:style>
  <w:style w:type="paragraph" w:styleId="ListParagraph">
    <w:name w:val="List Paragraph"/>
    <w:basedOn w:val="Normal"/>
    <w:uiPriority w:val="34"/>
    <w:unhideWhenUsed/>
    <w:qFormat/>
    <w:rsid w:val="00902D81"/>
    <w:pPr>
      <w:ind w:left="720"/>
      <w:contextualSpacing/>
    </w:pPr>
  </w:style>
  <w:style w:type="table" w:styleId="TableGrid">
    <w:name w:val="Table Grid"/>
    <w:basedOn w:val="TableNormal"/>
    <w:uiPriority w:val="39"/>
    <w:rsid w:val="00B07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29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ruta\AppData\Roaming\Microsoft\Templates\Project%20based%20learn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based learning.dotx</Template>
  <TotalTime>45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</dc:creator>
  <cp:keywords/>
  <dc:description/>
  <cp:lastModifiedBy>amruta gurav</cp:lastModifiedBy>
  <cp:revision>2</cp:revision>
  <dcterms:created xsi:type="dcterms:W3CDTF">2019-10-16T09:33:00Z</dcterms:created>
  <dcterms:modified xsi:type="dcterms:W3CDTF">2019-10-16T10:18:00Z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gaylemadeira@GAYLEMADEIRDE85</vt:lpwstr>
  </property>
  <property fmtid="{D5CDD505-2E9C-101B-9397-08002B2CF9AE}" pid="6" name="MSIP_Label_f42aa342-8706-4288-bd11-ebb85995028c_SetDate">
    <vt:lpwstr>2018-08-18T06:30:57.0648374Z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